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27" w:rsidRPr="00F71727" w:rsidRDefault="00F71475" w:rsidP="00F71727">
      <w:pPr>
        <w:pStyle w:val="Heading1"/>
        <w:rPr>
          <w:lang w:val="en-US"/>
        </w:rPr>
      </w:pPr>
      <w:r>
        <w:rPr>
          <w:lang w:val="en-US"/>
        </w:rPr>
        <w:t xml:space="preserve">SS17/4G Final Year Project Proposal (Project </w:t>
      </w:r>
      <w:r w:rsidRPr="00F71727">
        <w:t>Aardvark</w:t>
      </w:r>
      <w:r>
        <w:rPr>
          <w:lang w:val="en-US"/>
        </w:rPr>
        <w:t>)</w:t>
      </w:r>
    </w:p>
    <w:p w:rsidR="00F71475" w:rsidRDefault="00F71475" w:rsidP="00F71475">
      <w:pPr>
        <w:rPr>
          <w:lang w:val="en-US"/>
        </w:rPr>
      </w:pPr>
      <w:r>
        <w:rPr>
          <w:lang w:val="en-US"/>
        </w:rPr>
        <w:t>October 2017 – March 2018 Session</w:t>
      </w:r>
    </w:p>
    <w:p w:rsidR="00F71475" w:rsidRDefault="00F71475" w:rsidP="00F71475">
      <w:pPr>
        <w:rPr>
          <w:lang w:val="en-US"/>
        </w:rPr>
      </w:pPr>
      <w:r>
        <w:rPr>
          <w:lang w:val="en-US"/>
        </w:rPr>
        <w:t>Topic: Krypto for Android</w:t>
      </w:r>
    </w:p>
    <w:p w:rsidR="00F71475" w:rsidRDefault="00F71727" w:rsidP="00F71475">
      <w:pPr>
        <w:pStyle w:val="Heading2"/>
        <w:rPr>
          <w:lang w:val="en-US"/>
        </w:rPr>
      </w:pPr>
      <w:r>
        <w:rPr>
          <w:lang w:val="en-US"/>
        </w:rPr>
        <w:t>Goal</w:t>
      </w:r>
    </w:p>
    <w:p w:rsidR="00F71727" w:rsidRDefault="00F71727" w:rsidP="00F71727">
      <w:pPr>
        <w:rPr>
          <w:lang w:val="en-US"/>
        </w:rPr>
      </w:pPr>
      <w:r>
        <w:rPr>
          <w:lang w:val="en-US"/>
        </w:rPr>
        <w:t>Recreate the program “Krypto.exe” into an Android app and provide tools for users to learn classical cryptography.</w:t>
      </w:r>
    </w:p>
    <w:p w:rsidR="00082955" w:rsidRDefault="00082955" w:rsidP="00082955">
      <w:pPr>
        <w:pStyle w:val="Heading3"/>
        <w:rPr>
          <w:lang w:val="en-US"/>
        </w:rPr>
      </w:pPr>
      <w:r>
        <w:rPr>
          <w:lang w:val="en-US"/>
        </w:rPr>
        <w:t>Objectives</w:t>
      </w:r>
    </w:p>
    <w:p w:rsidR="00F71727" w:rsidRPr="00082955" w:rsidRDefault="00F71727" w:rsidP="00082955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82955">
        <w:rPr>
          <w:lang w:val="en-US"/>
        </w:rPr>
        <w:t>Make learning classical cryptography more fun, by gamifying the experience.</w:t>
      </w:r>
    </w:p>
    <w:p w:rsidR="00F71727" w:rsidRPr="00F71727" w:rsidRDefault="00F71727" w:rsidP="00F7172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Include a tutorial section (</w:t>
      </w:r>
      <w:r>
        <w:rPr>
          <w:i/>
          <w:lang w:val="en-US"/>
        </w:rPr>
        <w:t>practice session?</w:t>
      </w:r>
      <w:r>
        <w:rPr>
          <w:lang w:val="en-US"/>
        </w:rPr>
        <w:t>)</w:t>
      </w:r>
    </w:p>
    <w:p w:rsidR="00F71727" w:rsidRPr="00F71727" w:rsidRDefault="00F71727" w:rsidP="00F7172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Provide tools for the user to create their own ciphertext from plaintext?</w:t>
      </w:r>
    </w:p>
    <w:p w:rsidR="00082955" w:rsidRPr="00082955" w:rsidRDefault="00082955" w:rsidP="00F7172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82955">
        <w:rPr>
          <w:lang w:val="en-US"/>
        </w:rPr>
        <w:t xml:space="preserve">Employ a “suggestion system”, where the system will suggest what steps to take to decipher a ciphertext. </w:t>
      </w:r>
      <w:r w:rsidRPr="00082955">
        <w:rPr>
          <w:i/>
          <w:lang w:val="en-US"/>
        </w:rPr>
        <w:t>(might be easy in tutorial mode, difficult in the other “real use” mode)</w:t>
      </w:r>
    </w:p>
    <w:p w:rsidR="00082955" w:rsidRDefault="00082955" w:rsidP="00082955">
      <w:pPr>
        <w:pStyle w:val="Heading3"/>
        <w:rPr>
          <w:lang w:val="en-US"/>
        </w:rPr>
      </w:pPr>
      <w:r>
        <w:rPr>
          <w:lang w:val="en-US"/>
        </w:rPr>
        <w:t>Core Features</w:t>
      </w:r>
    </w:p>
    <w:p w:rsidR="00082955" w:rsidRPr="00082955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Core tools -&gt; Pretty much everything in the Krypto.exe app.</w:t>
      </w:r>
    </w:p>
    <w:p w:rsidR="00082955" w:rsidRPr="00082955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Achievement mechanics </w:t>
      </w:r>
      <w:r>
        <w:rPr>
          <w:lang w:val="en-US"/>
        </w:rPr>
        <w:tab/>
        <w:t xml:space="preserve">//badges, </w:t>
      </w:r>
      <w:proofErr w:type="spellStart"/>
      <w:r>
        <w:rPr>
          <w:lang w:val="en-US"/>
        </w:rPr>
        <w:t>etc</w:t>
      </w:r>
      <w:proofErr w:type="spellEnd"/>
    </w:p>
    <w:p w:rsidR="00082955" w:rsidRPr="00082955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Points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//To what end?</w:t>
      </w:r>
    </w:p>
    <w:p w:rsidR="00082955" w:rsidRPr="00082955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Daily goals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//could be a way to earn more points</w:t>
      </w:r>
    </w:p>
    <w:p w:rsidR="00082955" w:rsidRPr="003B1C8A" w:rsidRDefault="00082955" w:rsidP="0008295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Level based tutorials</w:t>
      </w:r>
      <w:r>
        <w:rPr>
          <w:lang w:val="en-US"/>
        </w:rPr>
        <w:tab/>
      </w:r>
      <w:r>
        <w:rPr>
          <w:lang w:val="en-US"/>
        </w:rPr>
        <w:tab/>
        <w:t>//provide progressive knowledge</w:t>
      </w:r>
    </w:p>
    <w:p w:rsidR="003B1C8A" w:rsidRDefault="003B1C8A" w:rsidP="003B1C8A">
      <w:pPr>
        <w:rPr>
          <w:u w:val="single"/>
          <w:lang w:val="en-US"/>
        </w:rPr>
      </w:pPr>
    </w:p>
    <w:p w:rsidR="003B1C8A" w:rsidRDefault="003B1C8A" w:rsidP="003B1C8A">
      <w:pPr>
        <w:rPr>
          <w:u w:val="single"/>
          <w:lang w:val="en-US"/>
        </w:rPr>
      </w:pPr>
    </w:p>
    <w:p w:rsidR="003B1C8A" w:rsidRPr="003B1C8A" w:rsidRDefault="003B1C8A" w:rsidP="003B1C8A">
      <w:pPr>
        <w:rPr>
          <w:u w:val="single"/>
          <w:lang w:val="en-US"/>
        </w:rPr>
      </w:pPr>
      <w:r>
        <w:rPr>
          <w:u w:val="single"/>
          <w:lang w:val="en-US"/>
        </w:rPr>
        <w:t>Lester is testing</w:t>
      </w:r>
      <w:bookmarkStart w:id="0" w:name="_GoBack"/>
      <w:bookmarkEnd w:id="0"/>
    </w:p>
    <w:sectPr w:rsidR="003B1C8A" w:rsidRPr="003B1C8A" w:rsidSect="00754EC2">
      <w:footerReference w:type="even" r:id="rId7"/>
      <w:footerReference w:type="default" r:id="rId8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4A1" w:rsidRDefault="003F64A1" w:rsidP="00754EC2">
      <w:pPr>
        <w:spacing w:after="0"/>
      </w:pPr>
      <w:r>
        <w:separator/>
      </w:r>
    </w:p>
  </w:endnote>
  <w:endnote w:type="continuationSeparator" w:id="0">
    <w:p w:rsidR="003F64A1" w:rsidRDefault="003F64A1" w:rsidP="00754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layfair Display">
    <w:altName w:val="Calibri"/>
    <w:charset w:val="00"/>
    <w:family w:val="auto"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Muli">
    <w:altName w:val="Calibri"/>
    <w:charset w:val="00"/>
    <w:family w:val="auto"/>
    <w:pitch w:val="variable"/>
    <w:sig w:usb0="800000EF" w:usb1="4000204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4433428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54EC2" w:rsidRDefault="00754EC2" w:rsidP="00BE0A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54EC2" w:rsidRDefault="00754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93856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54EC2" w:rsidRDefault="00754EC2" w:rsidP="00BE0A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B1C8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54EC2" w:rsidRDefault="00754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4A1" w:rsidRDefault="003F64A1" w:rsidP="00754EC2">
      <w:pPr>
        <w:spacing w:after="0"/>
      </w:pPr>
      <w:r>
        <w:separator/>
      </w:r>
    </w:p>
  </w:footnote>
  <w:footnote w:type="continuationSeparator" w:id="0">
    <w:p w:rsidR="003F64A1" w:rsidRDefault="003F64A1" w:rsidP="00754E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52556"/>
    <w:multiLevelType w:val="hybridMultilevel"/>
    <w:tmpl w:val="5C86F2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7DED"/>
    <w:multiLevelType w:val="hybridMultilevel"/>
    <w:tmpl w:val="9D66C7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D5387"/>
    <w:multiLevelType w:val="hybridMultilevel"/>
    <w:tmpl w:val="48B835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bookFoldPrintingSheets w:val="-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C2"/>
    <w:rsid w:val="00003DDD"/>
    <w:rsid w:val="00082955"/>
    <w:rsid w:val="00102120"/>
    <w:rsid w:val="00203AE6"/>
    <w:rsid w:val="003B1C8A"/>
    <w:rsid w:val="003F64A1"/>
    <w:rsid w:val="00420910"/>
    <w:rsid w:val="004D2FDB"/>
    <w:rsid w:val="006F0466"/>
    <w:rsid w:val="0071749E"/>
    <w:rsid w:val="00754EC2"/>
    <w:rsid w:val="0076150D"/>
    <w:rsid w:val="00812AD4"/>
    <w:rsid w:val="00B26E4D"/>
    <w:rsid w:val="00C82AC8"/>
    <w:rsid w:val="00EC610A"/>
    <w:rsid w:val="00F71475"/>
    <w:rsid w:val="00F71727"/>
    <w:rsid w:val="00F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A019"/>
  <w14:defaultImageDpi w14:val="32767"/>
  <w15:chartTrackingRefBased/>
  <w15:docId w15:val="{14199A94-ECE7-154D-AD3B-29C1119D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EC2"/>
    <w:pPr>
      <w:spacing w:line="240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812AD4"/>
    <w:pPr>
      <w:keepNext/>
      <w:keepLines/>
      <w:spacing w:before="120"/>
      <w:outlineLvl w:val="0"/>
    </w:pPr>
    <w:rPr>
      <w:rFonts w:eastAsiaTheme="majorEastAsia" w:cs="Times New Roman (Headings CS)"/>
      <w:b/>
      <w:color w:val="000000" w:themeColor="text1"/>
      <w:sz w:val="28"/>
      <w:szCs w:val="36"/>
    </w:rPr>
  </w:style>
  <w:style w:type="paragraph" w:styleId="Heading2">
    <w:name w:val="heading 2"/>
    <w:aliases w:val="Section Heading"/>
    <w:basedOn w:val="Normal"/>
    <w:next w:val="Normal"/>
    <w:link w:val="Heading2Char"/>
    <w:uiPriority w:val="9"/>
    <w:unhideWhenUsed/>
    <w:qFormat/>
    <w:rsid w:val="00F71727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24"/>
      <w:szCs w:val="28"/>
      <w:u w:val="single"/>
    </w:rPr>
  </w:style>
  <w:style w:type="paragraph" w:styleId="Heading3">
    <w:name w:val="heading 3"/>
    <w:aliases w:val="Subheading"/>
    <w:basedOn w:val="Normal"/>
    <w:next w:val="Normal"/>
    <w:link w:val="Heading3Char"/>
    <w:uiPriority w:val="9"/>
    <w:unhideWhenUsed/>
    <w:qFormat/>
    <w:rsid w:val="00754EC2"/>
    <w:pPr>
      <w:keepNext/>
      <w:keepLines/>
      <w:spacing w:before="80" w:after="0"/>
      <w:outlineLvl w:val="2"/>
    </w:pPr>
    <w:rPr>
      <w:rFonts w:eastAsiaTheme="majorEastAsia" w:cstheme="majorBidi"/>
      <w:b/>
      <w:i/>
      <w:color w:val="404040" w:themeColor="text1" w:themeTint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E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4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E4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E4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E4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E4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12AD4"/>
    <w:rPr>
      <w:rFonts w:ascii="Times New Roman" w:eastAsiaTheme="majorEastAsia" w:hAnsi="Times New Roman" w:cs="Times New Roman (Headings CS)"/>
      <w:b/>
      <w:color w:val="000000" w:themeColor="text1"/>
      <w:sz w:val="28"/>
      <w:szCs w:val="36"/>
    </w:rPr>
  </w:style>
  <w:style w:type="character" w:customStyle="1" w:styleId="Heading2Char">
    <w:name w:val="Heading 2 Char"/>
    <w:aliases w:val="Section Heading Char"/>
    <w:basedOn w:val="DefaultParagraphFont"/>
    <w:link w:val="Heading2"/>
    <w:uiPriority w:val="9"/>
    <w:rsid w:val="00F71727"/>
    <w:rPr>
      <w:rFonts w:ascii="Times New Roman" w:eastAsiaTheme="majorEastAsia" w:hAnsi="Times New Roman" w:cstheme="majorBidi"/>
      <w:b/>
      <w:color w:val="000000" w:themeColor="text1"/>
      <w:sz w:val="24"/>
      <w:szCs w:val="28"/>
      <w:u w:val="single"/>
    </w:rPr>
  </w:style>
  <w:style w:type="character" w:customStyle="1" w:styleId="Heading3Char">
    <w:name w:val="Heading 3 Char"/>
    <w:aliases w:val="Subheading Char"/>
    <w:basedOn w:val="DefaultParagraphFont"/>
    <w:link w:val="Heading3"/>
    <w:uiPriority w:val="9"/>
    <w:rsid w:val="00754EC2"/>
    <w:rPr>
      <w:rFonts w:ascii="Times New Roman" w:eastAsiaTheme="majorEastAsia" w:hAnsi="Times New Roman" w:cstheme="majorBidi"/>
      <w:b/>
      <w:i/>
      <w:color w:val="404040" w:themeColor="text1" w:themeTint="BF"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6E4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E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E4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E4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E4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E4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B26E4D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26E4D"/>
    <w:pPr>
      <w:spacing w:after="0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26E4D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4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6E4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26E4D"/>
    <w:rPr>
      <w:b/>
      <w:bCs/>
    </w:rPr>
  </w:style>
  <w:style w:type="character" w:styleId="Emphasis">
    <w:name w:val="Emphasis"/>
    <w:basedOn w:val="DefaultParagraphFont"/>
    <w:uiPriority w:val="20"/>
    <w:qFormat/>
    <w:rsid w:val="00B26E4D"/>
    <w:rPr>
      <w:i/>
      <w:iCs/>
    </w:rPr>
  </w:style>
  <w:style w:type="paragraph" w:styleId="NoSpacing">
    <w:name w:val="No Spacing"/>
    <w:link w:val="NoSpacingChar"/>
    <w:uiPriority w:val="1"/>
    <w:qFormat/>
    <w:rsid w:val="00754EC2"/>
    <w:pPr>
      <w:spacing w:after="0" w:line="240" w:lineRule="auto"/>
    </w:pPr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B26E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E4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6E4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E4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E4D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6E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6E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6E4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26E4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6E4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26E4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54EC2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54EC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4EC2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54EC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4EC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75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Mark's Defaults">
      <a:majorFont>
        <a:latin typeface="Muli"/>
        <a:ea typeface=""/>
        <a:cs typeface=""/>
      </a:majorFont>
      <a:minorFont>
        <a:latin typeface="Playfair Displ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Klass</dc:creator>
  <cp:keywords/>
  <dc:description/>
  <cp:lastModifiedBy>Lester Khoo</cp:lastModifiedBy>
  <cp:revision>5</cp:revision>
  <dcterms:created xsi:type="dcterms:W3CDTF">2017-10-22T15:30:00Z</dcterms:created>
  <dcterms:modified xsi:type="dcterms:W3CDTF">2017-10-23T00:42:00Z</dcterms:modified>
</cp:coreProperties>
</file>